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5435BD">
      <w:pPr>
        <w:pStyle w:val="Title"/>
      </w:pPr>
      <w:r>
        <w:t>ReadMe</w:t>
      </w:r>
    </w:p>
    <w:p w:rsidR="00307F02" w:rsidRPr="00855982" w:rsidRDefault="00307F02" w:rsidP="00307F02">
      <w:pPr>
        <w:pStyle w:val="Heading1"/>
      </w:pPr>
      <w:r>
        <w:t>Introduction</w:t>
      </w:r>
    </w:p>
    <w:p w:rsidR="00390282" w:rsidRDefault="00307F02" w:rsidP="00307F02">
      <w:pPr>
        <w:spacing w:line="480" w:lineRule="auto"/>
        <w:ind w:left="360"/>
        <w:rPr>
          <w:rFonts w:ascii="Corbel" w:hAnsi="Corbel"/>
        </w:rPr>
      </w:pPr>
      <w:r w:rsidRPr="005646EF">
        <w:rPr>
          <w:rFonts w:ascii="Corbel" w:hAnsi="Corbel"/>
        </w:rPr>
        <w:t>The program utilizes both R and Python programming languages and the operating system used is Windows 10.</w:t>
      </w:r>
      <w:r w:rsidR="00362DBC" w:rsidRPr="00362DBC">
        <w:rPr>
          <w:rFonts w:ascii="Corbel" w:hAnsi="Corbel"/>
        </w:rPr>
        <w:t xml:space="preserve"> </w:t>
      </w:r>
    </w:p>
    <w:p w:rsidR="00362DBC" w:rsidRPr="005646EF" w:rsidRDefault="00362DBC" w:rsidP="00307F02">
      <w:pPr>
        <w:spacing w:line="480" w:lineRule="auto"/>
        <w:ind w:left="360"/>
        <w:rPr>
          <w:rFonts w:ascii="Corbel" w:hAnsi="Corbel"/>
        </w:rPr>
      </w:pPr>
      <w:r w:rsidRPr="00362DBC">
        <w:rPr>
          <w:rFonts w:ascii="Corbel" w:hAnsi="Corbel"/>
          <w:b/>
          <w:u w:val="single"/>
        </w:rPr>
        <w:t xml:space="preserve">The Python code uses XGBoost and randomForest libraries. The R code uses </w:t>
      </w:r>
      <w:r w:rsidR="00254A11">
        <w:rPr>
          <w:rFonts w:ascii="Corbel" w:hAnsi="Corbel"/>
          <w:b/>
          <w:u w:val="single"/>
        </w:rPr>
        <w:t>forecast, imputeTS, dplyr</w:t>
      </w:r>
      <w:bookmarkStart w:id="0" w:name="_GoBack"/>
      <w:bookmarkEnd w:id="0"/>
      <w:r w:rsidR="00254A11">
        <w:rPr>
          <w:rFonts w:ascii="Corbel" w:hAnsi="Corbel"/>
          <w:b/>
          <w:u w:val="single"/>
        </w:rPr>
        <w:t xml:space="preserve"> and prophet</w:t>
      </w:r>
      <w:r w:rsidRPr="00362DBC">
        <w:rPr>
          <w:rFonts w:ascii="Corbel" w:hAnsi="Corbel"/>
          <w:b/>
          <w:u w:val="single"/>
        </w:rPr>
        <w:t xml:space="preserve"> libraries</w:t>
      </w:r>
      <w:r>
        <w:rPr>
          <w:rFonts w:ascii="Corbel" w:hAnsi="Corbel"/>
        </w:rPr>
        <w:t>.</w:t>
      </w:r>
    </w:p>
    <w:p w:rsidR="00307F02" w:rsidRPr="005646EF" w:rsidRDefault="00307F02" w:rsidP="00307F02">
      <w:pPr>
        <w:spacing w:line="480" w:lineRule="auto"/>
        <w:ind w:left="360"/>
        <w:rPr>
          <w:rFonts w:ascii="Corbel" w:hAnsi="Corbel"/>
        </w:rPr>
      </w:pPr>
      <w:r w:rsidRPr="005646EF">
        <w:rPr>
          <w:rFonts w:ascii="Corbel" w:hAnsi="Corbel"/>
        </w:rPr>
        <w:t>The files used and a brief description is provided below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6"/>
        <w:gridCol w:w="1582"/>
        <w:gridCol w:w="2502"/>
        <w:gridCol w:w="2500"/>
      </w:tblGrid>
      <w:tr w:rsidR="00390282" w:rsidRPr="005646EF" w:rsidTr="00390282">
        <w:tc>
          <w:tcPr>
            <w:tcW w:w="1479" w:type="pct"/>
            <w:shd w:val="clear" w:color="auto" w:fill="000000" w:themeFill="text1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  <w:b/>
              </w:rPr>
            </w:pPr>
            <w:r w:rsidRPr="005646EF">
              <w:rPr>
                <w:rFonts w:ascii="Corbel" w:hAnsi="Corbel"/>
                <w:b/>
              </w:rPr>
              <w:t>Name</w:t>
            </w:r>
          </w:p>
        </w:tc>
        <w:tc>
          <w:tcPr>
            <w:tcW w:w="846" w:type="pct"/>
            <w:shd w:val="clear" w:color="auto" w:fill="000000" w:themeFill="text1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  <w:b/>
              </w:rPr>
            </w:pPr>
            <w:r w:rsidRPr="005646EF">
              <w:rPr>
                <w:rFonts w:ascii="Corbel" w:hAnsi="Corbel"/>
                <w:b/>
              </w:rPr>
              <w:t>Type</w:t>
            </w:r>
          </w:p>
        </w:tc>
        <w:tc>
          <w:tcPr>
            <w:tcW w:w="1338" w:type="pct"/>
            <w:shd w:val="clear" w:color="auto" w:fill="000000" w:themeFill="text1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  <w:b/>
              </w:rPr>
            </w:pPr>
            <w:r w:rsidRPr="005646EF">
              <w:rPr>
                <w:rFonts w:ascii="Corbel" w:hAnsi="Corbel"/>
                <w:b/>
              </w:rPr>
              <w:t>Description</w:t>
            </w:r>
          </w:p>
        </w:tc>
        <w:tc>
          <w:tcPr>
            <w:tcW w:w="1337" w:type="pct"/>
            <w:shd w:val="clear" w:color="auto" w:fill="000000" w:themeFill="text1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Folder Name</w:t>
            </w:r>
          </w:p>
        </w:tc>
      </w:tr>
      <w:tr w:rsidR="00390282" w:rsidRPr="005646EF" w:rsidTr="00390282">
        <w:tc>
          <w:tcPr>
            <w:tcW w:w="1479" w:type="pct"/>
            <w:shd w:val="clear" w:color="auto" w:fill="CBCBCB" w:themeFill="text2" w:themeFillTint="40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XGB</w:t>
            </w:r>
          </w:p>
        </w:tc>
        <w:tc>
          <w:tcPr>
            <w:tcW w:w="846" w:type="pct"/>
            <w:shd w:val="clear" w:color="auto" w:fill="CBCBCB" w:themeFill="text2" w:themeFillTint="40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</w:rPr>
            </w:pPr>
            <w:r w:rsidRPr="005646EF">
              <w:rPr>
                <w:rFonts w:ascii="Corbel" w:hAnsi="Corbel"/>
              </w:rPr>
              <w:t>Python Notebook</w:t>
            </w:r>
          </w:p>
        </w:tc>
        <w:tc>
          <w:tcPr>
            <w:tcW w:w="1338" w:type="pct"/>
            <w:shd w:val="clear" w:color="auto" w:fill="CBCBCB" w:themeFill="text2" w:themeFillTint="40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</w:rPr>
            </w:pPr>
            <w:r w:rsidRPr="005646EF">
              <w:rPr>
                <w:rFonts w:ascii="Corbel" w:hAnsi="Corbel"/>
              </w:rPr>
              <w:t>Does the XGBoost predictions</w:t>
            </w:r>
          </w:p>
        </w:tc>
        <w:tc>
          <w:tcPr>
            <w:tcW w:w="1337" w:type="pct"/>
            <w:shd w:val="clear" w:color="auto" w:fill="CBCBCB" w:themeFill="text2" w:themeFillTint="40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Present in PRWPython</w:t>
            </w:r>
          </w:p>
        </w:tc>
      </w:tr>
      <w:tr w:rsidR="00390282" w:rsidRPr="005646EF" w:rsidTr="00390282">
        <w:tc>
          <w:tcPr>
            <w:tcW w:w="1479" w:type="pct"/>
            <w:shd w:val="clear" w:color="auto" w:fill="CBCBCB" w:themeFill="text2" w:themeFillTint="40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RF</w:t>
            </w:r>
          </w:p>
        </w:tc>
        <w:tc>
          <w:tcPr>
            <w:tcW w:w="846" w:type="pct"/>
            <w:shd w:val="clear" w:color="auto" w:fill="CBCBCB" w:themeFill="text2" w:themeFillTint="40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</w:rPr>
            </w:pPr>
            <w:r w:rsidRPr="005646EF">
              <w:rPr>
                <w:rFonts w:ascii="Corbel" w:hAnsi="Corbel"/>
              </w:rPr>
              <w:t>Python Notebook</w:t>
            </w:r>
          </w:p>
        </w:tc>
        <w:tc>
          <w:tcPr>
            <w:tcW w:w="1338" w:type="pct"/>
            <w:shd w:val="clear" w:color="auto" w:fill="CBCBCB" w:themeFill="text2" w:themeFillTint="40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</w:rPr>
            </w:pPr>
            <w:r w:rsidRPr="005646EF">
              <w:rPr>
                <w:rFonts w:ascii="Corbel" w:hAnsi="Corbel"/>
              </w:rPr>
              <w:t>Does the RandomForest predictions</w:t>
            </w:r>
          </w:p>
        </w:tc>
        <w:tc>
          <w:tcPr>
            <w:tcW w:w="1337" w:type="pct"/>
            <w:shd w:val="clear" w:color="auto" w:fill="CBCBCB" w:themeFill="text2" w:themeFillTint="40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Present in PRWPython</w:t>
            </w:r>
          </w:p>
        </w:tc>
      </w:tr>
      <w:tr w:rsidR="00390282" w:rsidRPr="005646EF" w:rsidTr="00390282">
        <w:tc>
          <w:tcPr>
            <w:tcW w:w="1479" w:type="pct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</w:rPr>
            </w:pPr>
            <w:proofErr w:type="spellStart"/>
            <w:r w:rsidRPr="005646EF">
              <w:rPr>
                <w:rFonts w:ascii="Corbel" w:hAnsi="Corbel"/>
              </w:rPr>
              <w:t>packagesInstall.R</w:t>
            </w:r>
            <w:proofErr w:type="spellEnd"/>
          </w:p>
        </w:tc>
        <w:tc>
          <w:tcPr>
            <w:tcW w:w="846" w:type="pct"/>
          </w:tcPr>
          <w:p w:rsidR="00390282" w:rsidRPr="005646EF" w:rsidRDefault="00390282" w:rsidP="00307F02">
            <w:pPr>
              <w:spacing w:line="480" w:lineRule="auto"/>
              <w:rPr>
                <w:rFonts w:ascii="Corbel" w:hAnsi="Corbel"/>
              </w:rPr>
            </w:pPr>
            <w:r w:rsidRPr="005646EF">
              <w:rPr>
                <w:rFonts w:ascii="Corbel" w:hAnsi="Corbel"/>
              </w:rPr>
              <w:t>R file</w:t>
            </w:r>
          </w:p>
        </w:tc>
        <w:tc>
          <w:tcPr>
            <w:tcW w:w="1338" w:type="pct"/>
          </w:tcPr>
          <w:p w:rsidR="00390282" w:rsidRPr="005646EF" w:rsidRDefault="00390282" w:rsidP="005B65BD">
            <w:pPr>
              <w:spacing w:line="480" w:lineRule="auto"/>
              <w:rPr>
                <w:rFonts w:ascii="Corbel" w:hAnsi="Corbel"/>
              </w:rPr>
            </w:pPr>
            <w:r w:rsidRPr="005646EF">
              <w:rPr>
                <w:rFonts w:ascii="Corbel" w:hAnsi="Corbel"/>
              </w:rPr>
              <w:t xml:space="preserve">Installs the packages forecast, imputeTS </w:t>
            </w:r>
            <w:r>
              <w:rPr>
                <w:rFonts w:ascii="Corbel" w:hAnsi="Corbel"/>
              </w:rPr>
              <w:t>,</w:t>
            </w:r>
            <w:r w:rsidRPr="005646EF">
              <w:rPr>
                <w:rFonts w:ascii="Corbel" w:hAnsi="Corbel"/>
              </w:rPr>
              <w:t xml:space="preserve"> dplyr</w:t>
            </w:r>
            <w:r>
              <w:rPr>
                <w:rFonts w:ascii="Corbel" w:hAnsi="Corbel"/>
              </w:rPr>
              <w:t xml:space="preserve"> and prophet</w:t>
            </w:r>
          </w:p>
        </w:tc>
        <w:tc>
          <w:tcPr>
            <w:tcW w:w="1337" w:type="pct"/>
          </w:tcPr>
          <w:p w:rsidR="00390282" w:rsidRPr="005646EF" w:rsidRDefault="00390282" w:rsidP="005B65BD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Present in PRWR</w:t>
            </w:r>
          </w:p>
        </w:tc>
      </w:tr>
      <w:tr w:rsidR="00390282" w:rsidRPr="005646EF" w:rsidTr="00390282">
        <w:tc>
          <w:tcPr>
            <w:tcW w:w="1479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proofErr w:type="spellStart"/>
            <w:r w:rsidRPr="005646EF">
              <w:rPr>
                <w:rFonts w:ascii="Corbel" w:hAnsi="Corbel"/>
              </w:rPr>
              <w:t>config.R</w:t>
            </w:r>
            <w:proofErr w:type="spellEnd"/>
          </w:p>
        </w:tc>
        <w:tc>
          <w:tcPr>
            <w:tcW w:w="846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r w:rsidRPr="005646EF">
              <w:rPr>
                <w:rFonts w:ascii="Corbel" w:hAnsi="Corbel"/>
              </w:rPr>
              <w:t>R file</w:t>
            </w:r>
          </w:p>
        </w:tc>
        <w:tc>
          <w:tcPr>
            <w:tcW w:w="1338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r w:rsidRPr="005646EF">
              <w:rPr>
                <w:rFonts w:ascii="Corbel" w:hAnsi="Corbel"/>
              </w:rPr>
              <w:t>Sets the configuration for the working directory</w:t>
            </w:r>
          </w:p>
        </w:tc>
        <w:tc>
          <w:tcPr>
            <w:tcW w:w="1337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Present in PRWR</w:t>
            </w:r>
          </w:p>
        </w:tc>
      </w:tr>
      <w:tr w:rsidR="00390282" w:rsidRPr="005646EF" w:rsidTr="00390282">
        <w:tc>
          <w:tcPr>
            <w:tcW w:w="1479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proofErr w:type="spellStart"/>
            <w:r>
              <w:rPr>
                <w:rFonts w:ascii="Corbel" w:hAnsi="Corbel"/>
              </w:rPr>
              <w:t>Arima.R</w:t>
            </w:r>
            <w:proofErr w:type="spellEnd"/>
          </w:p>
        </w:tc>
        <w:tc>
          <w:tcPr>
            <w:tcW w:w="846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R file</w:t>
            </w:r>
          </w:p>
        </w:tc>
        <w:tc>
          <w:tcPr>
            <w:tcW w:w="1338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Implements the Arima model</w:t>
            </w:r>
          </w:p>
        </w:tc>
        <w:tc>
          <w:tcPr>
            <w:tcW w:w="1337" w:type="pct"/>
          </w:tcPr>
          <w:p w:rsidR="00390282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Present in PRWR</w:t>
            </w:r>
          </w:p>
        </w:tc>
      </w:tr>
      <w:tr w:rsidR="00390282" w:rsidRPr="005646EF" w:rsidTr="00390282">
        <w:tc>
          <w:tcPr>
            <w:tcW w:w="1479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ETS.R</w:t>
            </w:r>
          </w:p>
        </w:tc>
        <w:tc>
          <w:tcPr>
            <w:tcW w:w="846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R file</w:t>
            </w:r>
          </w:p>
        </w:tc>
        <w:tc>
          <w:tcPr>
            <w:tcW w:w="1338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Implements the ETS model</w:t>
            </w:r>
          </w:p>
        </w:tc>
        <w:tc>
          <w:tcPr>
            <w:tcW w:w="1337" w:type="pct"/>
          </w:tcPr>
          <w:p w:rsidR="00390282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Present in PRWR</w:t>
            </w:r>
          </w:p>
        </w:tc>
      </w:tr>
      <w:tr w:rsidR="00390282" w:rsidRPr="005646EF" w:rsidTr="00390282">
        <w:tc>
          <w:tcPr>
            <w:tcW w:w="1479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proofErr w:type="spellStart"/>
            <w:r>
              <w:rPr>
                <w:rFonts w:ascii="Corbel" w:hAnsi="Corbel"/>
              </w:rPr>
              <w:lastRenderedPageBreak/>
              <w:t>Prophet.R</w:t>
            </w:r>
            <w:proofErr w:type="spellEnd"/>
          </w:p>
        </w:tc>
        <w:tc>
          <w:tcPr>
            <w:tcW w:w="846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R file</w:t>
            </w:r>
          </w:p>
        </w:tc>
        <w:tc>
          <w:tcPr>
            <w:tcW w:w="1338" w:type="pct"/>
          </w:tcPr>
          <w:p w:rsidR="00390282" w:rsidRPr="005646EF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Implements the Prophet model</w:t>
            </w:r>
          </w:p>
        </w:tc>
        <w:tc>
          <w:tcPr>
            <w:tcW w:w="1337" w:type="pct"/>
          </w:tcPr>
          <w:p w:rsidR="00390282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Present in PRWR</w:t>
            </w:r>
          </w:p>
        </w:tc>
      </w:tr>
      <w:tr w:rsidR="00390282" w:rsidRPr="005646EF" w:rsidTr="00390282">
        <w:tc>
          <w:tcPr>
            <w:tcW w:w="1479" w:type="pct"/>
          </w:tcPr>
          <w:p w:rsidR="00390282" w:rsidRDefault="00390282" w:rsidP="005646EF">
            <w:pPr>
              <w:spacing w:line="480" w:lineRule="auto"/>
              <w:rPr>
                <w:rFonts w:ascii="Corbel" w:hAnsi="Corbel"/>
              </w:rPr>
            </w:pPr>
            <w:proofErr w:type="spellStart"/>
            <w:r>
              <w:rPr>
                <w:rFonts w:ascii="Corbel" w:hAnsi="Corbel"/>
              </w:rPr>
              <w:t>Blend.R</w:t>
            </w:r>
            <w:proofErr w:type="spellEnd"/>
          </w:p>
        </w:tc>
        <w:tc>
          <w:tcPr>
            <w:tcW w:w="846" w:type="pct"/>
          </w:tcPr>
          <w:p w:rsidR="00390282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R file</w:t>
            </w:r>
          </w:p>
        </w:tc>
        <w:tc>
          <w:tcPr>
            <w:tcW w:w="1338" w:type="pct"/>
          </w:tcPr>
          <w:p w:rsidR="00390282" w:rsidRDefault="00390282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Blends the results of the Arima, ETS,Prophet,XGB and RandomForest</w:t>
            </w:r>
          </w:p>
        </w:tc>
        <w:tc>
          <w:tcPr>
            <w:tcW w:w="1337" w:type="pct"/>
          </w:tcPr>
          <w:p w:rsidR="00390282" w:rsidRDefault="00254A11" w:rsidP="005646EF">
            <w:pPr>
              <w:spacing w:line="480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Present in PRWR</w:t>
            </w:r>
          </w:p>
        </w:tc>
      </w:tr>
    </w:tbl>
    <w:p w:rsidR="00307F02" w:rsidRDefault="00307F02" w:rsidP="00307F02">
      <w:pPr>
        <w:spacing w:line="480" w:lineRule="auto"/>
        <w:ind w:left="360"/>
      </w:pPr>
    </w:p>
    <w:p w:rsidR="005435BD" w:rsidRPr="00855982" w:rsidRDefault="005435BD" w:rsidP="005435BD">
      <w:pPr>
        <w:pStyle w:val="Heading1"/>
      </w:pPr>
      <w:r>
        <w:t>Installations</w:t>
      </w:r>
    </w:p>
    <w:p w:rsidR="005435BD" w:rsidRDefault="00F861C9" w:rsidP="005435BD">
      <w:pPr>
        <w:pStyle w:val="ListParagraph"/>
        <w:numPr>
          <w:ilvl w:val="0"/>
          <w:numId w:val="30"/>
        </w:numPr>
        <w:spacing w:line="480" w:lineRule="auto"/>
      </w:pPr>
      <w:r>
        <w:t xml:space="preserve">Install Anaconda for Windows </w:t>
      </w:r>
    </w:p>
    <w:p w:rsidR="00F861C9" w:rsidRDefault="00F861C9" w:rsidP="00F861C9">
      <w:pPr>
        <w:pStyle w:val="ListParagraph"/>
        <w:numPr>
          <w:ilvl w:val="1"/>
          <w:numId w:val="30"/>
        </w:numPr>
        <w:spacing w:line="480" w:lineRule="auto"/>
      </w:pPr>
      <w:r>
        <w:t xml:space="preserve">The installer link is in </w:t>
      </w:r>
      <w:hyperlink r:id="rId10" w:history="1">
        <w:r w:rsidRPr="000D0401">
          <w:rPr>
            <w:rStyle w:val="Hyperlink"/>
          </w:rPr>
          <w:t>https://www.continuum.io/downloads</w:t>
        </w:r>
      </w:hyperlink>
    </w:p>
    <w:p w:rsidR="00F861C9" w:rsidRDefault="00F861C9" w:rsidP="00F861C9">
      <w:pPr>
        <w:pStyle w:val="ListParagraph"/>
        <w:numPr>
          <w:ilvl w:val="1"/>
          <w:numId w:val="30"/>
        </w:numPr>
        <w:spacing w:line="480" w:lineRule="auto"/>
      </w:pPr>
      <w:r>
        <w:t>Choose the Python 3.6 version ( 64 bit installer )</w:t>
      </w:r>
    </w:p>
    <w:p w:rsidR="00F861C9" w:rsidRDefault="00F861C9" w:rsidP="00F861C9">
      <w:pPr>
        <w:pStyle w:val="ListParagraph"/>
        <w:numPr>
          <w:ilvl w:val="0"/>
          <w:numId w:val="30"/>
        </w:numPr>
        <w:spacing w:line="480" w:lineRule="auto"/>
      </w:pPr>
      <w:r>
        <w:t>Install RStudio</w:t>
      </w:r>
    </w:p>
    <w:p w:rsidR="00F861C9" w:rsidRDefault="00F861C9" w:rsidP="00F861C9">
      <w:pPr>
        <w:pStyle w:val="ListParagraph"/>
        <w:numPr>
          <w:ilvl w:val="1"/>
          <w:numId w:val="30"/>
        </w:numPr>
        <w:spacing w:line="480" w:lineRule="auto"/>
      </w:pPr>
      <w:r>
        <w:t xml:space="preserve">The installer link is in </w:t>
      </w:r>
      <w:hyperlink r:id="rId11" w:history="1">
        <w:r w:rsidRPr="000D0401">
          <w:rPr>
            <w:rStyle w:val="Hyperlink"/>
          </w:rPr>
          <w:t>https://www.rstudio.com/products/rstudio/download/</w:t>
        </w:r>
      </w:hyperlink>
    </w:p>
    <w:p w:rsidR="00F861C9" w:rsidRDefault="00F861C9" w:rsidP="00F861C9">
      <w:pPr>
        <w:pStyle w:val="ListParagraph"/>
        <w:numPr>
          <w:ilvl w:val="1"/>
          <w:numId w:val="30"/>
        </w:numPr>
        <w:spacing w:line="480" w:lineRule="auto"/>
      </w:pPr>
      <w:r>
        <w:t xml:space="preserve">The version to choose is </w:t>
      </w:r>
      <w:r w:rsidRPr="00F861C9">
        <w:rPr>
          <w:b/>
        </w:rPr>
        <w:t>RStudio Desktop</w:t>
      </w:r>
      <w:r>
        <w:t xml:space="preserve"> ( Open Source license )</w:t>
      </w:r>
    </w:p>
    <w:p w:rsidR="00F861C9" w:rsidRDefault="00F861C9" w:rsidP="00F861C9">
      <w:pPr>
        <w:pStyle w:val="ListParagraph"/>
        <w:numPr>
          <w:ilvl w:val="0"/>
          <w:numId w:val="30"/>
        </w:numPr>
        <w:spacing w:line="480" w:lineRule="auto"/>
      </w:pPr>
      <w:r>
        <w:t>Install XGBoost for</w:t>
      </w:r>
      <w:r w:rsidR="00EC2CD4">
        <w:t xml:space="preserve"> Anaconda in </w:t>
      </w:r>
      <w:r>
        <w:t xml:space="preserve"> Windows</w:t>
      </w:r>
    </w:p>
    <w:p w:rsidR="00F861C9" w:rsidRDefault="00F861C9" w:rsidP="00F861C9">
      <w:pPr>
        <w:pStyle w:val="ListParagraph"/>
        <w:numPr>
          <w:ilvl w:val="1"/>
          <w:numId w:val="30"/>
        </w:numPr>
        <w:spacing w:line="480" w:lineRule="auto"/>
      </w:pPr>
      <w:r>
        <w:t xml:space="preserve">The instructions are provided in the link </w:t>
      </w:r>
      <w:hyperlink r:id="rId12" w:history="1">
        <w:r w:rsidRPr="000D0401">
          <w:rPr>
            <w:rStyle w:val="Hyperlink"/>
          </w:rPr>
          <w:t>https://www.ibm.com/developerworks/community/blogs/jfp/entry/Installing_XGBoost_For_Anaconda_on_Windows?lang=en</w:t>
        </w:r>
      </w:hyperlink>
    </w:p>
    <w:p w:rsidR="00855982" w:rsidRPr="00855982" w:rsidRDefault="0083181D" w:rsidP="00855982">
      <w:pPr>
        <w:pStyle w:val="Heading1"/>
      </w:pPr>
      <w:r>
        <w:t>Instructions</w:t>
      </w:r>
    </w:p>
    <w:p w:rsidR="00855982" w:rsidRPr="00E6545A" w:rsidRDefault="00087D6D" w:rsidP="005B65BD">
      <w:pPr>
        <w:pStyle w:val="ListParagraph"/>
        <w:numPr>
          <w:ilvl w:val="0"/>
          <w:numId w:val="32"/>
        </w:numPr>
        <w:spacing w:line="480" w:lineRule="auto"/>
        <w:rPr>
          <w:rFonts w:ascii="Corbel" w:hAnsi="Corbel"/>
        </w:rPr>
      </w:pPr>
      <w:r w:rsidRPr="00E6545A">
        <w:rPr>
          <w:rFonts w:ascii="Corbel" w:hAnsi="Corbel"/>
        </w:rPr>
        <w:t xml:space="preserve">Extract the </w:t>
      </w:r>
      <w:r w:rsidRPr="00E6545A">
        <w:rPr>
          <w:rFonts w:ascii="Corbel" w:hAnsi="Corbel"/>
          <w:b/>
        </w:rPr>
        <w:t>PRW</w:t>
      </w:r>
      <w:r w:rsidRPr="00E6545A">
        <w:rPr>
          <w:rFonts w:ascii="Corbel" w:hAnsi="Corbel"/>
        </w:rPr>
        <w:t xml:space="preserve"> zip file</w:t>
      </w:r>
    </w:p>
    <w:p w:rsidR="00087D6D" w:rsidRPr="00E6545A" w:rsidRDefault="00087D6D" w:rsidP="005B65BD">
      <w:pPr>
        <w:pStyle w:val="ListParagraph"/>
        <w:numPr>
          <w:ilvl w:val="0"/>
          <w:numId w:val="32"/>
        </w:numPr>
        <w:spacing w:line="480" w:lineRule="auto"/>
        <w:rPr>
          <w:rFonts w:ascii="Corbel" w:hAnsi="Corbel"/>
        </w:rPr>
      </w:pPr>
      <w:r w:rsidRPr="00E6545A">
        <w:rPr>
          <w:rFonts w:ascii="Corbel" w:hAnsi="Corbel"/>
        </w:rPr>
        <w:t xml:space="preserve">Copy the extracted folder </w:t>
      </w:r>
      <w:r w:rsidRPr="00E6545A">
        <w:rPr>
          <w:rFonts w:ascii="Corbel" w:hAnsi="Corbel"/>
          <w:b/>
        </w:rPr>
        <w:t>PRWPython</w:t>
      </w:r>
      <w:r w:rsidRPr="00E6545A">
        <w:rPr>
          <w:rFonts w:ascii="Corbel" w:hAnsi="Corbel"/>
        </w:rPr>
        <w:t xml:space="preserve"> into the startup directory of </w:t>
      </w:r>
      <w:r w:rsidRPr="00E6545A">
        <w:rPr>
          <w:rFonts w:ascii="Corbel" w:hAnsi="Corbel"/>
          <w:b/>
        </w:rPr>
        <w:t>Jupyter Notebook</w:t>
      </w:r>
    </w:p>
    <w:p w:rsidR="00087D6D" w:rsidRPr="00E6545A" w:rsidRDefault="007B60AD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>Invoke the Windows  command line</w:t>
      </w:r>
    </w:p>
    <w:p w:rsidR="007B60AD" w:rsidRPr="00E6545A" w:rsidRDefault="007B60AD" w:rsidP="007B60AD">
      <w:pPr>
        <w:pStyle w:val="ListParagraph"/>
        <w:rPr>
          <w:rFonts w:ascii="Corbel" w:hAnsi="Corbel"/>
        </w:rPr>
      </w:pPr>
    </w:p>
    <w:p w:rsidR="007B60AD" w:rsidRPr="00E6545A" w:rsidRDefault="007B60AD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 xml:space="preserve">Type </w:t>
      </w:r>
      <w:r w:rsidRPr="00E6545A">
        <w:rPr>
          <w:rFonts w:ascii="Corbel" w:hAnsi="Corbel"/>
          <w:b/>
        </w:rPr>
        <w:t>jupyter notebook</w:t>
      </w:r>
      <w:r w:rsidRPr="00E6545A">
        <w:rPr>
          <w:rFonts w:ascii="Corbel" w:hAnsi="Corbel"/>
        </w:rPr>
        <w:t xml:space="preserve">  in the command line</w:t>
      </w:r>
    </w:p>
    <w:p w:rsidR="007B60AD" w:rsidRPr="00E6545A" w:rsidRDefault="007B60AD" w:rsidP="007B60AD">
      <w:pPr>
        <w:pStyle w:val="ListParagraph"/>
        <w:rPr>
          <w:rFonts w:ascii="Corbel" w:hAnsi="Corbel"/>
        </w:rPr>
      </w:pPr>
    </w:p>
    <w:p w:rsidR="007B60AD" w:rsidRPr="00E6545A" w:rsidRDefault="007B60AD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lastRenderedPageBreak/>
        <w:t xml:space="preserve">Navigate to the folder PRWPython directory in </w:t>
      </w:r>
      <w:r w:rsidRPr="00E6545A">
        <w:rPr>
          <w:rFonts w:ascii="Corbel" w:hAnsi="Corbel"/>
          <w:b/>
        </w:rPr>
        <w:t>Jupyter Notebook</w:t>
      </w:r>
    </w:p>
    <w:p w:rsidR="007B60AD" w:rsidRPr="00E6545A" w:rsidRDefault="007B60AD" w:rsidP="007B60AD">
      <w:pPr>
        <w:pStyle w:val="ListParagraph"/>
        <w:rPr>
          <w:rFonts w:ascii="Corbel" w:hAnsi="Corbel"/>
        </w:rPr>
      </w:pPr>
    </w:p>
    <w:p w:rsidR="007B60AD" w:rsidRPr="00E6545A" w:rsidRDefault="007B60AD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 xml:space="preserve">Open the </w:t>
      </w:r>
      <w:r w:rsidR="00F81AD9" w:rsidRPr="00E6545A">
        <w:rPr>
          <w:rFonts w:ascii="Corbel" w:hAnsi="Corbel"/>
        </w:rPr>
        <w:t xml:space="preserve">notebook </w:t>
      </w:r>
      <w:r w:rsidRPr="00E6545A">
        <w:rPr>
          <w:rFonts w:ascii="Corbel" w:hAnsi="Corbel"/>
        </w:rPr>
        <w:t xml:space="preserve"> </w:t>
      </w:r>
      <w:r w:rsidR="007B1474">
        <w:rPr>
          <w:rFonts w:ascii="Corbel" w:hAnsi="Corbel"/>
          <w:b/>
        </w:rPr>
        <w:t>XGB</w:t>
      </w:r>
    </w:p>
    <w:p w:rsidR="00F81AD9" w:rsidRPr="00E6545A" w:rsidRDefault="00F81AD9" w:rsidP="00F81AD9">
      <w:pPr>
        <w:pStyle w:val="ListParagraph"/>
        <w:rPr>
          <w:rFonts w:ascii="Corbel" w:hAnsi="Corbel"/>
        </w:rPr>
      </w:pPr>
    </w:p>
    <w:p w:rsidR="00F81AD9" w:rsidRPr="00E63CE3" w:rsidRDefault="00F81AD9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 xml:space="preserve">Execute all the cells in </w:t>
      </w:r>
      <w:r w:rsidR="007B1474">
        <w:rPr>
          <w:rFonts w:ascii="Corbel" w:hAnsi="Corbel"/>
          <w:b/>
        </w:rPr>
        <w:t>XGB</w:t>
      </w:r>
      <w:r w:rsidR="005857A0">
        <w:rPr>
          <w:rFonts w:ascii="Corbel" w:hAnsi="Corbel"/>
          <w:b/>
        </w:rPr>
        <w:t xml:space="preserve"> </w:t>
      </w:r>
    </w:p>
    <w:p w:rsidR="00E63CE3" w:rsidRPr="00E63CE3" w:rsidRDefault="00E63CE3" w:rsidP="00E63CE3">
      <w:pPr>
        <w:pStyle w:val="ListParagraph"/>
        <w:rPr>
          <w:rFonts w:ascii="Corbel" w:hAnsi="Corbel"/>
        </w:rPr>
      </w:pPr>
    </w:p>
    <w:p w:rsidR="00E63CE3" w:rsidRPr="00E6545A" w:rsidRDefault="00E63CE3" w:rsidP="00E63CE3">
      <w:pPr>
        <w:pStyle w:val="ListParagraph"/>
        <w:numPr>
          <w:ilvl w:val="1"/>
          <w:numId w:val="32"/>
        </w:numPr>
        <w:rPr>
          <w:rFonts w:ascii="Corbel" w:hAnsi="Corbel"/>
        </w:rPr>
      </w:pPr>
      <w:r>
        <w:rPr>
          <w:rFonts w:ascii="Corbel" w:hAnsi="Corbel"/>
        </w:rPr>
        <w:t xml:space="preserve">This will generate the file </w:t>
      </w:r>
      <w:r w:rsidRPr="00E63CE3">
        <w:rPr>
          <w:rFonts w:ascii="Corbel" w:hAnsi="Corbel"/>
          <w:b/>
        </w:rPr>
        <w:t>“predictionsXGBInterpolationSeed.csv” in</w:t>
      </w:r>
      <w:r>
        <w:rPr>
          <w:rFonts w:ascii="Corbel" w:hAnsi="Corbel"/>
        </w:rPr>
        <w:t xml:space="preserve"> the PRWPython folder</w:t>
      </w:r>
    </w:p>
    <w:p w:rsidR="00F81AD9" w:rsidRPr="00E6545A" w:rsidRDefault="00F81AD9" w:rsidP="00F81AD9">
      <w:pPr>
        <w:pStyle w:val="ListParagraph"/>
        <w:rPr>
          <w:rFonts w:ascii="Corbel" w:hAnsi="Corbel"/>
        </w:rPr>
      </w:pPr>
    </w:p>
    <w:p w:rsidR="00F81AD9" w:rsidRPr="00E6545A" w:rsidRDefault="00F81AD9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 xml:space="preserve">Open the notebook  </w:t>
      </w:r>
      <w:r w:rsidR="007B1474">
        <w:rPr>
          <w:rFonts w:ascii="Corbel" w:hAnsi="Corbel"/>
          <w:b/>
        </w:rPr>
        <w:t>RF</w:t>
      </w:r>
    </w:p>
    <w:p w:rsidR="00F81AD9" w:rsidRPr="00E6545A" w:rsidRDefault="00F81AD9" w:rsidP="00F81AD9">
      <w:pPr>
        <w:pStyle w:val="ListParagraph"/>
        <w:rPr>
          <w:rFonts w:ascii="Corbel" w:hAnsi="Corbel"/>
        </w:rPr>
      </w:pPr>
    </w:p>
    <w:p w:rsidR="00F81AD9" w:rsidRPr="00E63CE3" w:rsidRDefault="00F81AD9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 xml:space="preserve">Execute all the cells in </w:t>
      </w:r>
      <w:r w:rsidR="007B1474">
        <w:rPr>
          <w:rFonts w:ascii="Corbel" w:hAnsi="Corbel"/>
          <w:b/>
        </w:rPr>
        <w:t>RF</w:t>
      </w:r>
    </w:p>
    <w:p w:rsidR="00E63CE3" w:rsidRPr="00E63CE3" w:rsidRDefault="00E63CE3" w:rsidP="00E63CE3">
      <w:pPr>
        <w:pStyle w:val="ListParagraph"/>
        <w:rPr>
          <w:rFonts w:ascii="Corbel" w:hAnsi="Corbel"/>
        </w:rPr>
      </w:pPr>
    </w:p>
    <w:p w:rsidR="00E63CE3" w:rsidRPr="00E6545A" w:rsidRDefault="00E63CE3" w:rsidP="00E63CE3">
      <w:pPr>
        <w:pStyle w:val="ListParagraph"/>
        <w:numPr>
          <w:ilvl w:val="1"/>
          <w:numId w:val="32"/>
        </w:numPr>
        <w:rPr>
          <w:rFonts w:ascii="Corbel" w:hAnsi="Corbel"/>
        </w:rPr>
      </w:pPr>
      <w:r>
        <w:rPr>
          <w:rFonts w:ascii="Corbel" w:hAnsi="Corbel"/>
        </w:rPr>
        <w:t xml:space="preserve">This will generate the file </w:t>
      </w:r>
      <w:r w:rsidRPr="00E63CE3">
        <w:rPr>
          <w:rFonts w:ascii="Corbel" w:hAnsi="Corbel"/>
          <w:b/>
        </w:rPr>
        <w:t>“predictionsRFInterpolationWithSeed.csv” in</w:t>
      </w:r>
      <w:r>
        <w:rPr>
          <w:rFonts w:ascii="Corbel" w:hAnsi="Corbel"/>
        </w:rPr>
        <w:t xml:space="preserve"> the PRWPython folder</w:t>
      </w:r>
    </w:p>
    <w:p w:rsidR="00E63CE3" w:rsidRPr="00E6545A" w:rsidRDefault="00E63CE3" w:rsidP="00E63CE3">
      <w:pPr>
        <w:pStyle w:val="ListParagraph"/>
        <w:ind w:left="1440"/>
        <w:rPr>
          <w:rFonts w:ascii="Corbel" w:hAnsi="Corbel"/>
        </w:rPr>
      </w:pPr>
    </w:p>
    <w:p w:rsidR="00F81AD9" w:rsidRPr="00E6545A" w:rsidRDefault="00F81AD9" w:rsidP="00F81AD9">
      <w:pPr>
        <w:pStyle w:val="ListParagraph"/>
        <w:rPr>
          <w:rFonts w:ascii="Corbel" w:hAnsi="Corbel"/>
        </w:rPr>
      </w:pPr>
    </w:p>
    <w:p w:rsidR="00F81AD9" w:rsidRPr="00E6545A" w:rsidRDefault="00F81AD9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 xml:space="preserve">Open the R project </w:t>
      </w:r>
      <w:r w:rsidRPr="00E6545A">
        <w:rPr>
          <w:rFonts w:ascii="Corbel" w:hAnsi="Corbel"/>
          <w:b/>
        </w:rPr>
        <w:t>PRWR</w:t>
      </w:r>
      <w:r w:rsidRPr="00E6545A">
        <w:rPr>
          <w:rFonts w:ascii="Corbel" w:hAnsi="Corbel"/>
        </w:rPr>
        <w:t xml:space="preserve"> from the folder </w:t>
      </w:r>
      <w:r w:rsidRPr="00E6545A">
        <w:rPr>
          <w:rFonts w:ascii="Corbel" w:hAnsi="Corbel"/>
          <w:b/>
        </w:rPr>
        <w:t>PRWR</w:t>
      </w:r>
    </w:p>
    <w:p w:rsidR="002A5CD5" w:rsidRPr="00E6545A" w:rsidRDefault="002A5CD5" w:rsidP="002A5CD5">
      <w:pPr>
        <w:pStyle w:val="ListParagraph"/>
        <w:rPr>
          <w:rFonts w:ascii="Corbel" w:hAnsi="Corbel"/>
        </w:rPr>
      </w:pPr>
    </w:p>
    <w:p w:rsidR="002A5CD5" w:rsidRPr="00E6545A" w:rsidRDefault="002A5CD5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 xml:space="preserve">Open the </w:t>
      </w:r>
      <w:r w:rsidRPr="00E6545A">
        <w:rPr>
          <w:rFonts w:ascii="Corbel" w:hAnsi="Corbel"/>
          <w:b/>
        </w:rPr>
        <w:t>packagesInstall.R</w:t>
      </w:r>
      <w:r w:rsidRPr="00E6545A">
        <w:rPr>
          <w:rFonts w:ascii="Corbel" w:hAnsi="Corbel"/>
        </w:rPr>
        <w:t xml:space="preserve"> file</w:t>
      </w:r>
    </w:p>
    <w:p w:rsidR="002A5CD5" w:rsidRPr="00E6545A" w:rsidRDefault="002A5CD5" w:rsidP="002A5CD5">
      <w:pPr>
        <w:pStyle w:val="ListParagraph"/>
        <w:rPr>
          <w:rFonts w:ascii="Corbel" w:hAnsi="Corbel"/>
        </w:rPr>
      </w:pPr>
    </w:p>
    <w:p w:rsidR="002A5CD5" w:rsidRDefault="002A5CD5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>Do Cntrl+A to select everything in the file and click the Run button in the RStudio editor</w:t>
      </w:r>
    </w:p>
    <w:p w:rsidR="00E63CE3" w:rsidRPr="00E63CE3" w:rsidRDefault="00E63CE3" w:rsidP="00E63CE3">
      <w:pPr>
        <w:pStyle w:val="ListParagraph"/>
        <w:rPr>
          <w:rFonts w:ascii="Corbel" w:hAnsi="Corbel"/>
        </w:rPr>
      </w:pPr>
    </w:p>
    <w:p w:rsidR="00E63CE3" w:rsidRPr="00E6545A" w:rsidRDefault="00E63CE3" w:rsidP="00E63CE3">
      <w:pPr>
        <w:pStyle w:val="ListParagraph"/>
        <w:numPr>
          <w:ilvl w:val="1"/>
          <w:numId w:val="32"/>
        </w:numPr>
        <w:rPr>
          <w:rFonts w:ascii="Corbel" w:hAnsi="Corbel"/>
        </w:rPr>
      </w:pPr>
      <w:r>
        <w:rPr>
          <w:rFonts w:ascii="Corbel" w:hAnsi="Corbel"/>
        </w:rPr>
        <w:t xml:space="preserve">This will install the </w:t>
      </w:r>
      <w:r w:rsidRPr="00E63CE3">
        <w:rPr>
          <w:rFonts w:ascii="Corbel" w:hAnsi="Corbel"/>
          <w:b/>
        </w:rPr>
        <w:t>forecast, imputeTS,prophet and dplyr packages</w:t>
      </w:r>
    </w:p>
    <w:p w:rsidR="00F81AD9" w:rsidRPr="00E6545A" w:rsidRDefault="00F81AD9" w:rsidP="00F81AD9">
      <w:pPr>
        <w:pStyle w:val="ListParagraph"/>
        <w:rPr>
          <w:rFonts w:ascii="Corbel" w:hAnsi="Corbel"/>
        </w:rPr>
      </w:pPr>
    </w:p>
    <w:p w:rsidR="00F81AD9" w:rsidRPr="00E6545A" w:rsidRDefault="00F81AD9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 xml:space="preserve">Open the </w:t>
      </w:r>
      <w:r w:rsidRPr="00E6545A">
        <w:rPr>
          <w:rFonts w:ascii="Corbel" w:hAnsi="Corbel"/>
          <w:b/>
        </w:rPr>
        <w:t>config.R</w:t>
      </w:r>
      <w:r w:rsidRPr="00E6545A">
        <w:rPr>
          <w:rFonts w:ascii="Corbel" w:hAnsi="Corbel"/>
        </w:rPr>
        <w:t xml:space="preserve"> file</w:t>
      </w:r>
    </w:p>
    <w:p w:rsidR="00F81AD9" w:rsidRPr="00E6545A" w:rsidRDefault="00F81AD9" w:rsidP="00F81AD9">
      <w:pPr>
        <w:pStyle w:val="ListParagraph"/>
        <w:rPr>
          <w:rFonts w:ascii="Corbel" w:hAnsi="Corbel"/>
        </w:rPr>
      </w:pPr>
    </w:p>
    <w:p w:rsidR="00F81AD9" w:rsidRPr="00E6545A" w:rsidRDefault="00F81AD9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>Change the DATA_DIR variable to “</w:t>
      </w:r>
      <w:r w:rsidRPr="00E6545A">
        <w:rPr>
          <w:rFonts w:ascii="Corbel" w:hAnsi="Corbel"/>
          <w:b/>
        </w:rPr>
        <w:t>&lt;JupyterNotebook Startup Directory&gt;/ PRWPython</w:t>
      </w:r>
      <w:r w:rsidRPr="00E6545A">
        <w:rPr>
          <w:rFonts w:ascii="Corbel" w:hAnsi="Corbel"/>
        </w:rPr>
        <w:t>”</w:t>
      </w:r>
    </w:p>
    <w:p w:rsidR="00441907" w:rsidRPr="00E6545A" w:rsidRDefault="00441907" w:rsidP="00441907">
      <w:pPr>
        <w:pStyle w:val="ListParagraph"/>
        <w:rPr>
          <w:rFonts w:ascii="Corbel" w:hAnsi="Corbel"/>
        </w:rPr>
      </w:pPr>
    </w:p>
    <w:p w:rsidR="00441907" w:rsidRPr="00E6545A" w:rsidRDefault="00441907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 xml:space="preserve">Open the </w:t>
      </w:r>
      <w:r w:rsidRPr="00E6545A">
        <w:rPr>
          <w:rFonts w:ascii="Corbel" w:hAnsi="Corbel"/>
          <w:b/>
        </w:rPr>
        <w:t>Arima.R</w:t>
      </w:r>
      <w:r w:rsidRPr="00E6545A">
        <w:rPr>
          <w:rFonts w:ascii="Corbel" w:hAnsi="Corbel"/>
        </w:rPr>
        <w:t xml:space="preserve"> file</w:t>
      </w:r>
    </w:p>
    <w:p w:rsidR="00441907" w:rsidRPr="00E6545A" w:rsidRDefault="00441907" w:rsidP="00441907">
      <w:pPr>
        <w:pStyle w:val="ListParagraph"/>
        <w:rPr>
          <w:rFonts w:ascii="Corbel" w:hAnsi="Corbel"/>
        </w:rPr>
      </w:pPr>
    </w:p>
    <w:p w:rsidR="00441907" w:rsidRDefault="00441907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>Do Cntrl+A to select everything in the file and click the Run button in the RStudio editor</w:t>
      </w:r>
    </w:p>
    <w:p w:rsidR="00E63CE3" w:rsidRPr="00E63CE3" w:rsidRDefault="00E63CE3" w:rsidP="00E63CE3">
      <w:pPr>
        <w:pStyle w:val="ListParagraph"/>
        <w:rPr>
          <w:rFonts w:ascii="Corbel" w:hAnsi="Corbel"/>
        </w:rPr>
      </w:pPr>
    </w:p>
    <w:p w:rsidR="00E63CE3" w:rsidRPr="00E63CE3" w:rsidRDefault="00E63CE3" w:rsidP="00E63CE3">
      <w:pPr>
        <w:pStyle w:val="ListParagraph"/>
        <w:numPr>
          <w:ilvl w:val="1"/>
          <w:numId w:val="32"/>
        </w:numPr>
        <w:rPr>
          <w:rFonts w:ascii="Corbel" w:hAnsi="Corbel"/>
        </w:rPr>
      </w:pPr>
      <w:r>
        <w:rPr>
          <w:rFonts w:ascii="Corbel" w:hAnsi="Corbel"/>
        </w:rPr>
        <w:t xml:space="preserve">This will generate the file </w:t>
      </w:r>
      <w:r w:rsidRPr="00E63CE3">
        <w:rPr>
          <w:rFonts w:ascii="Corbel" w:hAnsi="Corbel"/>
          <w:b/>
        </w:rPr>
        <w:t>“PredictionsAutoArimaStineApprox.csv”</w:t>
      </w:r>
      <w:r>
        <w:rPr>
          <w:rFonts w:ascii="Corbel" w:hAnsi="Corbel"/>
          <w:b/>
        </w:rPr>
        <w:t xml:space="preserve">   </w:t>
      </w:r>
      <w:r w:rsidRPr="00E63CE3">
        <w:rPr>
          <w:rFonts w:ascii="Corbel" w:hAnsi="Corbel"/>
        </w:rPr>
        <w:t>in the ROutput folder</w:t>
      </w:r>
    </w:p>
    <w:p w:rsidR="00441907" w:rsidRPr="00E6545A" w:rsidRDefault="00441907" w:rsidP="00441907">
      <w:pPr>
        <w:pStyle w:val="ListParagraph"/>
        <w:rPr>
          <w:rFonts w:ascii="Corbel" w:hAnsi="Corbel"/>
        </w:rPr>
      </w:pPr>
    </w:p>
    <w:p w:rsidR="0083181D" w:rsidRPr="00E6545A" w:rsidRDefault="0083181D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 xml:space="preserve">Open the </w:t>
      </w:r>
      <w:r w:rsidRPr="00E6545A">
        <w:rPr>
          <w:rFonts w:ascii="Corbel" w:hAnsi="Corbel"/>
          <w:b/>
        </w:rPr>
        <w:t>ETS.R</w:t>
      </w:r>
      <w:r w:rsidRPr="00E6545A">
        <w:rPr>
          <w:rFonts w:ascii="Corbel" w:hAnsi="Corbel"/>
        </w:rPr>
        <w:t xml:space="preserve"> file</w:t>
      </w:r>
    </w:p>
    <w:p w:rsidR="0083181D" w:rsidRPr="00E6545A" w:rsidRDefault="0083181D" w:rsidP="0083181D">
      <w:pPr>
        <w:pStyle w:val="ListParagraph"/>
        <w:rPr>
          <w:rFonts w:ascii="Corbel" w:hAnsi="Corbel"/>
        </w:rPr>
      </w:pPr>
    </w:p>
    <w:p w:rsidR="00441907" w:rsidRDefault="0083181D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>Do Cntrl+A to select everything in the file and click the Run button in the RStudio editor</w:t>
      </w:r>
    </w:p>
    <w:p w:rsidR="00E63CE3" w:rsidRPr="00E63CE3" w:rsidRDefault="00E63CE3" w:rsidP="00E63CE3">
      <w:pPr>
        <w:pStyle w:val="ListParagraph"/>
        <w:rPr>
          <w:rFonts w:ascii="Corbel" w:hAnsi="Corbel"/>
        </w:rPr>
      </w:pPr>
    </w:p>
    <w:p w:rsidR="00E63CE3" w:rsidRPr="00E63CE3" w:rsidRDefault="00E63CE3" w:rsidP="00E63CE3">
      <w:pPr>
        <w:pStyle w:val="ListParagraph"/>
        <w:numPr>
          <w:ilvl w:val="1"/>
          <w:numId w:val="32"/>
        </w:numPr>
        <w:rPr>
          <w:rFonts w:ascii="Corbel" w:hAnsi="Corbel"/>
        </w:rPr>
      </w:pPr>
      <w:r>
        <w:rPr>
          <w:rFonts w:ascii="Corbel" w:hAnsi="Corbel"/>
        </w:rPr>
        <w:t xml:space="preserve">This will generate the file </w:t>
      </w:r>
      <w:r w:rsidRPr="00E63CE3">
        <w:rPr>
          <w:rFonts w:ascii="Corbel" w:hAnsi="Corbel"/>
          <w:b/>
        </w:rPr>
        <w:t>“PredictionsETSStine.csv”</w:t>
      </w:r>
      <w:r>
        <w:rPr>
          <w:rFonts w:ascii="Corbel" w:hAnsi="Corbel"/>
          <w:b/>
        </w:rPr>
        <w:t xml:space="preserve">   </w:t>
      </w:r>
      <w:r w:rsidRPr="00E63CE3">
        <w:rPr>
          <w:rFonts w:ascii="Corbel" w:hAnsi="Corbel"/>
        </w:rPr>
        <w:t>in the ROutput folder</w:t>
      </w:r>
    </w:p>
    <w:p w:rsidR="00E63CE3" w:rsidRPr="00E6545A" w:rsidRDefault="00E63CE3" w:rsidP="00E63CE3">
      <w:pPr>
        <w:pStyle w:val="ListParagraph"/>
        <w:ind w:left="1440"/>
        <w:rPr>
          <w:rFonts w:ascii="Corbel" w:hAnsi="Corbel"/>
        </w:rPr>
      </w:pPr>
    </w:p>
    <w:p w:rsidR="0083181D" w:rsidRPr="00E6545A" w:rsidRDefault="0083181D" w:rsidP="0083181D">
      <w:pPr>
        <w:pStyle w:val="ListParagraph"/>
        <w:rPr>
          <w:rFonts w:ascii="Corbel" w:hAnsi="Corbel"/>
        </w:rPr>
      </w:pPr>
    </w:p>
    <w:p w:rsidR="0083181D" w:rsidRPr="00E6545A" w:rsidRDefault="0083181D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 xml:space="preserve">Open the </w:t>
      </w:r>
      <w:r w:rsidRPr="00E6545A">
        <w:rPr>
          <w:rFonts w:ascii="Corbel" w:hAnsi="Corbel"/>
          <w:b/>
        </w:rPr>
        <w:t>Prophet.R</w:t>
      </w:r>
      <w:r w:rsidRPr="00E6545A">
        <w:rPr>
          <w:rFonts w:ascii="Corbel" w:hAnsi="Corbel"/>
        </w:rPr>
        <w:t xml:space="preserve"> file</w:t>
      </w:r>
    </w:p>
    <w:p w:rsidR="0083181D" w:rsidRPr="00E6545A" w:rsidRDefault="0083181D" w:rsidP="0083181D">
      <w:pPr>
        <w:pStyle w:val="ListParagraph"/>
        <w:rPr>
          <w:rFonts w:ascii="Corbel" w:hAnsi="Corbel"/>
        </w:rPr>
      </w:pPr>
    </w:p>
    <w:p w:rsidR="0083181D" w:rsidRDefault="0083181D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>Do Cntrl+A to select everything in the file and click the Run button in the RStudio editor</w:t>
      </w:r>
    </w:p>
    <w:p w:rsidR="00E63CE3" w:rsidRPr="00E63CE3" w:rsidRDefault="00E63CE3" w:rsidP="00E63CE3">
      <w:pPr>
        <w:pStyle w:val="ListParagraph"/>
        <w:rPr>
          <w:rFonts w:ascii="Corbel" w:hAnsi="Corbel"/>
        </w:rPr>
      </w:pPr>
    </w:p>
    <w:p w:rsidR="00E63CE3" w:rsidRPr="00E63CE3" w:rsidRDefault="00E63CE3" w:rsidP="00E63CE3">
      <w:pPr>
        <w:pStyle w:val="ListParagraph"/>
        <w:numPr>
          <w:ilvl w:val="1"/>
          <w:numId w:val="32"/>
        </w:numPr>
        <w:rPr>
          <w:rFonts w:ascii="Corbel" w:hAnsi="Corbel"/>
        </w:rPr>
      </w:pPr>
      <w:r>
        <w:rPr>
          <w:rFonts w:ascii="Corbel" w:hAnsi="Corbel"/>
        </w:rPr>
        <w:t xml:space="preserve">This will generate the file </w:t>
      </w:r>
      <w:r w:rsidRPr="00E63CE3">
        <w:rPr>
          <w:rFonts w:ascii="Corbel" w:hAnsi="Corbel"/>
          <w:b/>
        </w:rPr>
        <w:t>“ProphetScaled.csv”</w:t>
      </w:r>
      <w:r>
        <w:rPr>
          <w:rFonts w:ascii="Corbel" w:hAnsi="Corbel"/>
          <w:b/>
        </w:rPr>
        <w:t xml:space="preserve">   </w:t>
      </w:r>
      <w:r w:rsidRPr="00E63CE3">
        <w:rPr>
          <w:rFonts w:ascii="Corbel" w:hAnsi="Corbel"/>
        </w:rPr>
        <w:t>in the ROutput folder</w:t>
      </w:r>
    </w:p>
    <w:p w:rsidR="0083181D" w:rsidRPr="00E6545A" w:rsidRDefault="0083181D" w:rsidP="0083181D">
      <w:pPr>
        <w:pStyle w:val="ListParagraph"/>
        <w:rPr>
          <w:rFonts w:ascii="Corbel" w:hAnsi="Corbel"/>
        </w:rPr>
      </w:pPr>
    </w:p>
    <w:p w:rsidR="0083181D" w:rsidRPr="00E6545A" w:rsidRDefault="0083181D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 xml:space="preserve">Open the </w:t>
      </w:r>
      <w:r w:rsidRPr="00E6545A">
        <w:rPr>
          <w:rFonts w:ascii="Corbel" w:hAnsi="Corbel"/>
          <w:b/>
        </w:rPr>
        <w:t>Blend.R</w:t>
      </w:r>
      <w:r w:rsidRPr="00E6545A">
        <w:rPr>
          <w:rFonts w:ascii="Corbel" w:hAnsi="Corbel"/>
        </w:rPr>
        <w:t xml:space="preserve"> file</w:t>
      </w:r>
    </w:p>
    <w:p w:rsidR="0083181D" w:rsidRPr="00E6545A" w:rsidRDefault="0083181D" w:rsidP="0083181D">
      <w:pPr>
        <w:pStyle w:val="ListParagraph"/>
        <w:rPr>
          <w:rFonts w:ascii="Corbel" w:hAnsi="Corbel"/>
        </w:rPr>
      </w:pPr>
    </w:p>
    <w:p w:rsidR="0083181D" w:rsidRPr="00E6545A" w:rsidRDefault="0083181D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>Do Cntrl+A to select everything in the file and click the Run button in the RStudio editor</w:t>
      </w:r>
    </w:p>
    <w:p w:rsidR="0083181D" w:rsidRPr="00E6545A" w:rsidRDefault="0083181D" w:rsidP="0083181D">
      <w:pPr>
        <w:pStyle w:val="ListParagraph"/>
        <w:rPr>
          <w:rFonts w:ascii="Corbel" w:hAnsi="Corbel"/>
        </w:rPr>
      </w:pPr>
    </w:p>
    <w:p w:rsidR="0083181D" w:rsidRPr="00E6545A" w:rsidRDefault="0083181D" w:rsidP="005B65BD">
      <w:pPr>
        <w:pStyle w:val="ListParagraph"/>
        <w:numPr>
          <w:ilvl w:val="0"/>
          <w:numId w:val="32"/>
        </w:numPr>
        <w:rPr>
          <w:rFonts w:ascii="Corbel" w:hAnsi="Corbel"/>
        </w:rPr>
      </w:pPr>
      <w:r w:rsidRPr="00E6545A">
        <w:rPr>
          <w:rFonts w:ascii="Corbel" w:hAnsi="Corbel"/>
        </w:rPr>
        <w:t>Navigate to the folder “</w:t>
      </w:r>
      <w:r w:rsidRPr="00E6545A">
        <w:rPr>
          <w:rFonts w:ascii="Corbel" w:hAnsi="Corbel"/>
          <w:b/>
        </w:rPr>
        <w:t>&lt;JupyterNotebook Startup Directory&gt;/ PRWPython/ROutput</w:t>
      </w:r>
      <w:r w:rsidRPr="00E6545A">
        <w:rPr>
          <w:rFonts w:ascii="Corbel" w:hAnsi="Corbel"/>
        </w:rPr>
        <w:t>”</w:t>
      </w:r>
    </w:p>
    <w:p w:rsidR="0083181D" w:rsidRPr="00E6545A" w:rsidRDefault="0083181D" w:rsidP="0083181D">
      <w:pPr>
        <w:pStyle w:val="ListParagraph"/>
        <w:rPr>
          <w:rFonts w:ascii="Corbel" w:hAnsi="Corbel"/>
        </w:rPr>
      </w:pPr>
    </w:p>
    <w:p w:rsidR="00087D6D" w:rsidRPr="00855982" w:rsidRDefault="0083181D" w:rsidP="00087D6D">
      <w:pPr>
        <w:pStyle w:val="ListParagraph"/>
        <w:numPr>
          <w:ilvl w:val="0"/>
          <w:numId w:val="32"/>
        </w:numPr>
      </w:pPr>
      <w:r w:rsidRPr="00362DBC">
        <w:rPr>
          <w:rFonts w:ascii="Corbel" w:hAnsi="Corbel"/>
        </w:rPr>
        <w:t>The file “</w:t>
      </w:r>
      <w:r w:rsidRPr="00362DBC">
        <w:rPr>
          <w:rFonts w:ascii="Corbel" w:hAnsi="Corbel"/>
          <w:b/>
        </w:rPr>
        <w:t>ArimaApproxETSXGBRFProphetScaled.csv</w:t>
      </w:r>
      <w:r w:rsidRPr="00362DBC">
        <w:rPr>
          <w:rFonts w:ascii="Corbel" w:hAnsi="Corbel"/>
        </w:rPr>
        <w:t>” is the FINAL submission file</w:t>
      </w:r>
    </w:p>
    <w:sectPr w:rsidR="00087D6D" w:rsidRPr="00855982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C39" w:rsidRDefault="00BC7C39" w:rsidP="00855982">
      <w:pPr>
        <w:spacing w:after="0" w:line="240" w:lineRule="auto"/>
      </w:pPr>
      <w:r>
        <w:separator/>
      </w:r>
    </w:p>
  </w:endnote>
  <w:endnote w:type="continuationSeparator" w:id="0">
    <w:p w:rsidR="00BC7C39" w:rsidRDefault="00BC7C3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A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C39" w:rsidRDefault="00BC7C39" w:rsidP="00855982">
      <w:pPr>
        <w:spacing w:after="0" w:line="240" w:lineRule="auto"/>
      </w:pPr>
      <w:r>
        <w:separator/>
      </w:r>
    </w:p>
  </w:footnote>
  <w:footnote w:type="continuationSeparator" w:id="0">
    <w:p w:rsidR="00BC7C39" w:rsidRDefault="00BC7C3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482529"/>
    <w:multiLevelType w:val="hybridMultilevel"/>
    <w:tmpl w:val="8A649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6FC5077"/>
    <w:multiLevelType w:val="hybridMultilevel"/>
    <w:tmpl w:val="3294A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597BD3"/>
    <w:multiLevelType w:val="hybridMultilevel"/>
    <w:tmpl w:val="58FC5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4742E3"/>
    <w:multiLevelType w:val="hybridMultilevel"/>
    <w:tmpl w:val="9BA6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D6B39"/>
    <w:multiLevelType w:val="hybridMultilevel"/>
    <w:tmpl w:val="58FC5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2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21"/>
  </w:num>
  <w:num w:numId="31">
    <w:abstractNumId w:val="20"/>
  </w:num>
  <w:num w:numId="32">
    <w:abstractNumId w:val="18"/>
  </w:num>
  <w:num w:numId="33">
    <w:abstractNumId w:val="1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6D"/>
    <w:rsid w:val="00087D6D"/>
    <w:rsid w:val="00094E0C"/>
    <w:rsid w:val="000B66E8"/>
    <w:rsid w:val="00160BAB"/>
    <w:rsid w:val="001D4362"/>
    <w:rsid w:val="00217D26"/>
    <w:rsid w:val="00254A11"/>
    <w:rsid w:val="002A5CD5"/>
    <w:rsid w:val="002E0894"/>
    <w:rsid w:val="00307F02"/>
    <w:rsid w:val="00362DBC"/>
    <w:rsid w:val="00390282"/>
    <w:rsid w:val="00441907"/>
    <w:rsid w:val="005435BD"/>
    <w:rsid w:val="005646EF"/>
    <w:rsid w:val="005857A0"/>
    <w:rsid w:val="005B65BD"/>
    <w:rsid w:val="00655B22"/>
    <w:rsid w:val="007833A7"/>
    <w:rsid w:val="007B1474"/>
    <w:rsid w:val="007B60AD"/>
    <w:rsid w:val="0083181D"/>
    <w:rsid w:val="00855982"/>
    <w:rsid w:val="00973A3E"/>
    <w:rsid w:val="009A5B14"/>
    <w:rsid w:val="00A10484"/>
    <w:rsid w:val="00A9299F"/>
    <w:rsid w:val="00AF02BD"/>
    <w:rsid w:val="00BC76E1"/>
    <w:rsid w:val="00BC7C39"/>
    <w:rsid w:val="00C56C5D"/>
    <w:rsid w:val="00D5555D"/>
    <w:rsid w:val="00DC06ED"/>
    <w:rsid w:val="00E3475E"/>
    <w:rsid w:val="00E51F05"/>
    <w:rsid w:val="00E63CE3"/>
    <w:rsid w:val="00E6545A"/>
    <w:rsid w:val="00EC2CD4"/>
    <w:rsid w:val="00F81AD9"/>
    <w:rsid w:val="00F861C9"/>
    <w:rsid w:val="00FB29C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B1B2F-8000-441D-9426-8FD2FA8D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087D6D"/>
    <w:pPr>
      <w:ind w:left="720"/>
      <w:contextualSpacing/>
    </w:pPr>
  </w:style>
  <w:style w:type="table" w:styleId="TableGrid">
    <w:name w:val="Table Grid"/>
    <w:basedOn w:val="TableNormal"/>
    <w:uiPriority w:val="39"/>
    <w:rsid w:val="00307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62DBC"/>
    <w:pPr>
      <w:spacing w:after="0" w:line="276" w:lineRule="auto"/>
    </w:pPr>
    <w:rPr>
      <w:rFonts w:ascii="Arial" w:eastAsia="Arial" w:hAnsi="Arial" w:cs="Arial"/>
      <w:color w:val="00000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bm.com/developerworks/community/blogs/jfp/entry/Installing_XGBoost_For_Anaconda_on_Windows?lang=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studio.com/products/rstudio/download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ontinuum.io/download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guly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87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Ganguly</dc:creator>
  <cp:lastModifiedBy>Ganguly</cp:lastModifiedBy>
  <cp:revision>28</cp:revision>
  <dcterms:created xsi:type="dcterms:W3CDTF">2017-06-29T17:50:00Z</dcterms:created>
  <dcterms:modified xsi:type="dcterms:W3CDTF">2017-07-03T02:12:00Z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